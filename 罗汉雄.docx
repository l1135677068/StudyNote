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ACC2" w14:textId="77777777" w:rsidR="00334461" w:rsidRDefault="007D1B11">
      <w:pPr>
        <w:pStyle w:val="afa"/>
      </w:pPr>
      <w:r>
        <w:rPr>
          <w:rFonts w:ascii="微软雅黑" w:eastAsia="微软雅黑" w:hAnsi="微软雅黑" w:hint="eastAsia"/>
        </w:rPr>
        <w:t xml:space="preserve">罗汉雄 </w:t>
      </w:r>
      <w:r>
        <w:rPr>
          <w:rFonts w:eastAsia="黑体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7EBCE698" wp14:editId="2FE748D6">
            <wp:extent cx="11430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7D72" w14:textId="739B702B" w:rsidR="00334461" w:rsidRDefault="007D1B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bidi="zh-CN"/>
        </w:rPr>
        <w:t xml:space="preserve"> (86)</w:t>
      </w:r>
      <w:r>
        <w:rPr>
          <w:rFonts w:ascii="微软雅黑" w:eastAsia="微软雅黑" w:hAnsi="微软雅黑" w:hint="eastAsia"/>
        </w:rPr>
        <w:t>178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5411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3103</w:t>
      </w:r>
      <w:r>
        <w:rPr>
          <w:rFonts w:ascii="微软雅黑" w:eastAsia="微软雅黑" w:hAnsi="微软雅黑"/>
          <w:lang w:bidi="zh-CN"/>
        </w:rPr>
        <w:t xml:space="preserve"> </w:t>
      </w:r>
      <w:proofErr w:type="gramStart"/>
      <w:r>
        <w:rPr>
          <w:rFonts w:ascii="微软雅黑" w:eastAsia="微软雅黑" w:hAnsi="微软雅黑"/>
          <w:lang w:bidi="zh-CN"/>
        </w:rPr>
        <w:t xml:space="preserve">|  </w:t>
      </w:r>
      <w:r w:rsidR="00036A34">
        <w:rPr>
          <w:rFonts w:ascii="微软雅黑" w:eastAsia="微软雅黑" w:hAnsi="微软雅黑"/>
          <w:lang w:bidi="zh-CN"/>
        </w:rPr>
        <w:t>hxluo@mail.ustc.edu.cn</w:t>
      </w:r>
      <w:proofErr w:type="gramEnd"/>
    </w:p>
    <w:p w14:paraId="599858A0" w14:textId="77777777" w:rsidR="00334461" w:rsidRDefault="004237DB">
      <w:pPr>
        <w:pStyle w:val="1"/>
        <w:rPr>
          <w:rFonts w:ascii="微软雅黑" w:eastAsia="微软雅黑" w:hAnsi="微软雅黑"/>
        </w:rPr>
      </w:pPr>
      <w:sdt>
        <w:sdtPr>
          <w:alias w:val="求职意向："/>
          <w:tag w:val="求职意向："/>
          <w:id w:val="-731932020"/>
          <w:placeholder>
            <w:docPart w:val="0F7568056A5F46CA9404D3EE4A054950"/>
          </w:placeholder>
          <w:temporary/>
          <w:showingPlcHdr/>
          <w15:appearance w15:val="hidden"/>
        </w:sdtPr>
        <w:sdtEndPr>
          <w:rPr>
            <w:rFonts w:ascii="微软雅黑" w:eastAsia="微软雅黑" w:hAnsi="微软雅黑"/>
          </w:rPr>
        </w:sdtEndPr>
        <w:sdtContent>
          <w:r w:rsidR="007D1B11">
            <w:rPr>
              <w:rFonts w:ascii="微软雅黑" w:eastAsia="微软雅黑" w:hAnsi="微软雅黑"/>
              <w:lang w:val="zh-CN" w:bidi="zh-CN"/>
            </w:rPr>
            <w:t>求职意向</w:t>
          </w:r>
        </w:sdtContent>
      </w:sdt>
    </w:p>
    <w:p w14:paraId="448CE6A3" w14:textId="7FA86A4F" w:rsidR="00334461" w:rsidRDefault="00F968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Web前</w:t>
      </w:r>
      <w:r w:rsidR="007D1B11">
        <w:rPr>
          <w:rFonts w:ascii="微软雅黑" w:eastAsia="微软雅黑" w:hAnsi="微软雅黑" w:hint="eastAsia"/>
        </w:rPr>
        <w:t>端开发</w:t>
      </w:r>
    </w:p>
    <w:sdt>
      <w:sdtPr>
        <w:rPr>
          <w:rFonts w:ascii="微软雅黑" w:eastAsia="微软雅黑" w:hAnsi="微软雅黑"/>
        </w:rPr>
        <w:alias w:val="教育背景："/>
        <w:tag w:val="教育背景："/>
        <w:id w:val="807127995"/>
        <w:placeholder>
          <w:docPart w:val="AF013742B0284E76927EBA574FE7029B"/>
        </w:placeholder>
        <w:temporary/>
        <w:showingPlcHdr/>
        <w15:appearance w15:val="hidden"/>
      </w:sdtPr>
      <w:sdtEndPr/>
      <w:sdtContent>
        <w:p w14:paraId="6C78E65C" w14:textId="77777777" w:rsidR="00334461" w:rsidRDefault="007D1B11">
          <w:pPr>
            <w:pStyle w:val="1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lang w:val="zh-CN" w:bidi="zh-CN"/>
            </w:rPr>
            <w:t>教育背景</w:t>
          </w:r>
        </w:p>
      </w:sdtContent>
    </w:sdt>
    <w:p w14:paraId="752A4DE1" w14:textId="3F98CBAF" w:rsidR="00334461" w:rsidRDefault="007D1B11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硕</w:t>
      </w:r>
      <w:r>
        <w:rPr>
          <w:rFonts w:ascii="微软雅黑" w:eastAsia="微软雅黑" w:hAnsi="微软雅黑" w:cs="MS Gothic" w:hint="eastAsia"/>
        </w:rPr>
        <w:t>士，中国科学技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微软雅黑" w:eastAsia="微软雅黑" w:hAnsi="微软雅黑" w:cs="MS Gothic" w:hint="eastAsia"/>
        </w:rPr>
        <w:t>大学，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ascii="微软雅黑" w:eastAsia="微软雅黑" w:hAnsi="微软雅黑" w:cs="MS Gothic" w:hint="eastAsia"/>
        </w:rPr>
        <w:t>件工程</w:t>
      </w:r>
      <w:r>
        <w:rPr>
          <w:rFonts w:ascii="微软雅黑" w:eastAsia="微软雅黑" w:hAnsi="微软雅黑" w:cs="微软雅黑" w:hint="eastAsia"/>
        </w:rPr>
        <w:t>专业</w:t>
      </w:r>
      <w:r>
        <w:rPr>
          <w:rFonts w:ascii="微软雅黑" w:eastAsia="微软雅黑" w:hAnsi="微软雅黑" w:cs="MS Gothic" w:hint="eastAsia"/>
        </w:rPr>
        <w:t>，</w:t>
      </w:r>
      <w:r>
        <w:rPr>
          <w:rFonts w:ascii="微软雅黑" w:eastAsia="微软雅黑" w:hAnsi="微软雅黑"/>
        </w:rPr>
        <w:t>2020.9~202</w:t>
      </w:r>
      <w:r w:rsidR="00F968E2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F968E2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。</w:t>
      </w:r>
    </w:p>
    <w:p w14:paraId="72FAB7AE" w14:textId="1F099E52" w:rsidR="00334461" w:rsidRDefault="007D1B11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学士，山</w:t>
      </w:r>
      <w:r>
        <w:rPr>
          <w:rFonts w:ascii="微软雅黑" w:eastAsia="微软雅黑" w:hAnsi="微软雅黑" w:cs="微软雅黑" w:hint="eastAsia"/>
        </w:rPr>
        <w:t>东</w:t>
      </w:r>
      <w:r>
        <w:rPr>
          <w:rFonts w:ascii="微软雅黑" w:eastAsia="微软雅黑" w:hAnsi="微软雅黑" w:cs="MS Gothic" w:hint="eastAsia"/>
        </w:rPr>
        <w:t>中医</w:t>
      </w:r>
      <w:r>
        <w:rPr>
          <w:rFonts w:ascii="微软雅黑" w:eastAsia="微软雅黑" w:hAnsi="微软雅黑" w:cs="微软雅黑" w:hint="eastAsia"/>
        </w:rPr>
        <w:t>药</w:t>
      </w:r>
      <w:r>
        <w:rPr>
          <w:rFonts w:ascii="微软雅黑" w:eastAsia="微软雅黑" w:hAnsi="微软雅黑" w:cs="MS Gothic" w:hint="eastAsia"/>
        </w:rPr>
        <w:t>大学，中医学</w:t>
      </w:r>
      <w:r>
        <w:rPr>
          <w:rFonts w:ascii="微软雅黑" w:eastAsia="微软雅黑" w:hAnsi="微软雅黑" w:cs="微软雅黑" w:hint="eastAsia"/>
        </w:rPr>
        <w:t>专业</w:t>
      </w:r>
      <w:r>
        <w:rPr>
          <w:rFonts w:ascii="微软雅黑" w:eastAsia="微软雅黑" w:hAnsi="微软雅黑" w:cs="MS Gothic" w:hint="eastAsia"/>
        </w:rPr>
        <w:t>，</w:t>
      </w:r>
      <w:r>
        <w:rPr>
          <w:rFonts w:ascii="微软雅黑" w:eastAsia="微软雅黑" w:hAnsi="微软雅黑"/>
        </w:rPr>
        <w:t>2015.9~2020.7</w:t>
      </w:r>
      <w:r>
        <w:rPr>
          <w:rFonts w:ascii="微软雅黑" w:eastAsia="微软雅黑" w:hAnsi="微软雅黑" w:hint="eastAsia"/>
        </w:rPr>
        <w:t>。</w:t>
      </w:r>
    </w:p>
    <w:p w14:paraId="2EDE8134" w14:textId="77777777" w:rsidR="00334461" w:rsidRDefault="007D1B11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专业技能</w:t>
      </w:r>
    </w:p>
    <w:p w14:paraId="290F7452" w14:textId="76749871" w:rsidR="00334461" w:rsidRDefault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了解js基础知识，了解ES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新特性。</w:t>
      </w:r>
    </w:p>
    <w:p w14:paraId="4C77D3E3" w14:textId="27264DF9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了解html和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的基本使用。</w:t>
      </w:r>
    </w:p>
    <w:p w14:paraId="038A0015" w14:textId="0738A8AC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了解React的基本使用，能够使用React构建基本的页面。</w:t>
      </w:r>
    </w:p>
    <w:p w14:paraId="23AB888E" w14:textId="63CAC60C" w:rsidR="00F968E2" w:rsidRDefault="00F968E2" w:rsidP="00F968E2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了解web安全方面的知识，比如CSRF和XSS攻击。</w:t>
      </w:r>
    </w:p>
    <w:p w14:paraId="751CB384" w14:textId="32602903" w:rsidR="00F968E2" w:rsidRPr="00F968E2" w:rsidRDefault="00F968E2" w:rsidP="00F968E2">
      <w:pPr>
        <w:pStyle w:val="a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了解计算机基础知识，例如计算机网络，操作系统，数据结构等基本知识。</w:t>
      </w:r>
    </w:p>
    <w:p w14:paraId="226347DD" w14:textId="77777777" w:rsidR="00334461" w:rsidRDefault="007D1B11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软技能</w:t>
      </w:r>
    </w:p>
    <w:p w14:paraId="55C89D82" w14:textId="6D4161A5" w:rsidR="00334461" w:rsidRPr="00F968E2" w:rsidRDefault="007D1B11" w:rsidP="00F968E2">
      <w:pPr>
        <w:pStyle w:val="a"/>
        <w:rPr>
          <w:rFonts w:ascii="微软雅黑" w:eastAsia="微软雅黑" w:hAnsi="微软雅黑"/>
        </w:rPr>
      </w:pPr>
      <w:r w:rsidRPr="00F968E2">
        <w:rPr>
          <w:rFonts w:ascii="微软雅黑" w:eastAsia="微软雅黑" w:hAnsi="微软雅黑"/>
        </w:rPr>
        <w:t>具有</w:t>
      </w:r>
      <w:r w:rsidRPr="00F968E2">
        <w:rPr>
          <w:rFonts w:ascii="微软雅黑" w:eastAsia="微软雅黑" w:hAnsi="微软雅黑" w:hint="eastAsia"/>
        </w:rPr>
        <w:t>良好</w:t>
      </w:r>
      <w:r w:rsidRPr="00F968E2">
        <w:rPr>
          <w:rFonts w:ascii="微软雅黑" w:eastAsia="微软雅黑" w:hAnsi="微软雅黑"/>
        </w:rPr>
        <w:t>的学习能力，喜欢钻研，吃苦耐劳。</w:t>
      </w:r>
    </w:p>
    <w:p w14:paraId="0C4F7539" w14:textId="1F5EAFD2" w:rsidR="00334461" w:rsidRPr="00F968E2" w:rsidRDefault="00F968E2" w:rsidP="00F968E2">
      <w:pPr>
        <w:pStyle w:val="a"/>
        <w:rPr>
          <w:rFonts w:ascii="微软雅黑" w:eastAsia="微软雅黑" w:hAnsi="微软雅黑"/>
        </w:rPr>
      </w:pPr>
      <w:r w:rsidRPr="00F968E2">
        <w:rPr>
          <w:rFonts w:ascii="微软雅黑" w:eastAsia="微软雅黑" w:hAnsi="微软雅黑" w:cs="Microsoft YaHei UI" w:hint="eastAsia"/>
          <w:color w:val="3F3F3F"/>
          <w14:textFill>
            <w14:solidFill>
              <w14:srgbClr w14:val="3F3F3F">
                <w14:lumMod w14:val="75000"/>
                <w14:lumOff w14:val="25000"/>
              </w14:srgbClr>
            </w14:solidFill>
          </w14:textFill>
        </w:rPr>
        <w:t>可以实习半年以上。</w:t>
      </w:r>
    </w:p>
    <w:p w14:paraId="312F6D63" w14:textId="3F700E16" w:rsidR="00F968E2" w:rsidRDefault="00F968E2" w:rsidP="00F968E2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实习经历</w:t>
      </w:r>
    </w:p>
    <w:p w14:paraId="48D94725" w14:textId="744DF459" w:rsidR="00F968E2" w:rsidRPr="00F968E2" w:rsidRDefault="00F968E2" w:rsidP="00F968E2">
      <w:pPr>
        <w:rPr>
          <w:rFonts w:hint="eastAsia"/>
        </w:rPr>
      </w:pPr>
    </w:p>
    <w:sectPr w:rsidR="00F968E2" w:rsidRPr="00F968E2">
      <w:footerReference w:type="default" r:id="rId10"/>
      <w:pgSz w:w="11907" w:h="1683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2378" w14:textId="77777777" w:rsidR="004237DB" w:rsidRDefault="004237DB">
      <w:pPr>
        <w:spacing w:after="0"/>
      </w:pPr>
      <w:r>
        <w:separator/>
      </w:r>
    </w:p>
  </w:endnote>
  <w:endnote w:type="continuationSeparator" w:id="0">
    <w:p w14:paraId="418285F7" w14:textId="77777777" w:rsidR="004237DB" w:rsidRDefault="00423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宋体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308B" w14:textId="77777777" w:rsidR="00334461" w:rsidRDefault="007D1B11">
    <w:pPr>
      <w:pStyle w:val="af3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5C96" w14:textId="77777777" w:rsidR="004237DB" w:rsidRDefault="004237DB">
      <w:pPr>
        <w:spacing w:after="0"/>
      </w:pPr>
      <w:r>
        <w:separator/>
      </w:r>
    </w:p>
  </w:footnote>
  <w:footnote w:type="continuationSeparator" w:id="0">
    <w:p w14:paraId="53928B89" w14:textId="77777777" w:rsidR="004237DB" w:rsidRDefault="004237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a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42630BAA"/>
    <w:multiLevelType w:val="hybridMultilevel"/>
    <w:tmpl w:val="52F4C226"/>
    <w:lvl w:ilvl="0" w:tplc="04090001">
      <w:start w:val="1"/>
      <w:numFmt w:val="bullet"/>
      <w:lvlText w:val=""/>
      <w:lvlJc w:val="left"/>
      <w:pPr>
        <w:ind w:left="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</w:abstractNum>
  <w:abstractNum w:abstractNumId="2" w15:restartNumberingAfterBreak="0">
    <w:nsid w:val="6D9D5ECA"/>
    <w:multiLevelType w:val="multilevel"/>
    <w:tmpl w:val="6D9D5ECA"/>
    <w:lvl w:ilvl="0">
      <w:start w:val="1"/>
      <w:numFmt w:val="decimal"/>
      <w:pStyle w:val="a0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DA"/>
    <w:rsid w:val="0000409B"/>
    <w:rsid w:val="00034ADA"/>
    <w:rsid w:val="00036A34"/>
    <w:rsid w:val="00053177"/>
    <w:rsid w:val="00072349"/>
    <w:rsid w:val="00090463"/>
    <w:rsid w:val="00092410"/>
    <w:rsid w:val="000A126F"/>
    <w:rsid w:val="000A2216"/>
    <w:rsid w:val="000A3147"/>
    <w:rsid w:val="000A4F59"/>
    <w:rsid w:val="000B57C0"/>
    <w:rsid w:val="000B73FE"/>
    <w:rsid w:val="000C1E64"/>
    <w:rsid w:val="000D41BB"/>
    <w:rsid w:val="000E6BB4"/>
    <w:rsid w:val="0012485B"/>
    <w:rsid w:val="001362A8"/>
    <w:rsid w:val="00141202"/>
    <w:rsid w:val="00141A4C"/>
    <w:rsid w:val="001543F1"/>
    <w:rsid w:val="00156F57"/>
    <w:rsid w:val="00161ABB"/>
    <w:rsid w:val="00181EF3"/>
    <w:rsid w:val="0019455F"/>
    <w:rsid w:val="001A6718"/>
    <w:rsid w:val="001B29CF"/>
    <w:rsid w:val="001F36AF"/>
    <w:rsid w:val="001F4E5E"/>
    <w:rsid w:val="002570C1"/>
    <w:rsid w:val="00257BF2"/>
    <w:rsid w:val="00264560"/>
    <w:rsid w:val="0028220F"/>
    <w:rsid w:val="002A148A"/>
    <w:rsid w:val="002C4682"/>
    <w:rsid w:val="00316D96"/>
    <w:rsid w:val="003239FA"/>
    <w:rsid w:val="00334461"/>
    <w:rsid w:val="003454C9"/>
    <w:rsid w:val="00351840"/>
    <w:rsid w:val="00356C14"/>
    <w:rsid w:val="00357C56"/>
    <w:rsid w:val="003660BA"/>
    <w:rsid w:val="00366E2B"/>
    <w:rsid w:val="003937C9"/>
    <w:rsid w:val="003C7064"/>
    <w:rsid w:val="003D1B77"/>
    <w:rsid w:val="003E2256"/>
    <w:rsid w:val="003E3321"/>
    <w:rsid w:val="003E53F1"/>
    <w:rsid w:val="003F7FDA"/>
    <w:rsid w:val="00404E70"/>
    <w:rsid w:val="00412642"/>
    <w:rsid w:val="004237DB"/>
    <w:rsid w:val="004352EF"/>
    <w:rsid w:val="00464359"/>
    <w:rsid w:val="00465AE2"/>
    <w:rsid w:val="00465DE5"/>
    <w:rsid w:val="00465E7C"/>
    <w:rsid w:val="0047281C"/>
    <w:rsid w:val="004962B6"/>
    <w:rsid w:val="00496ECC"/>
    <w:rsid w:val="004D53D2"/>
    <w:rsid w:val="004E05B2"/>
    <w:rsid w:val="004F3424"/>
    <w:rsid w:val="00500942"/>
    <w:rsid w:val="00521C05"/>
    <w:rsid w:val="005302E4"/>
    <w:rsid w:val="005305F4"/>
    <w:rsid w:val="00533554"/>
    <w:rsid w:val="005530D8"/>
    <w:rsid w:val="005B2C1B"/>
    <w:rsid w:val="005B38D0"/>
    <w:rsid w:val="005C3AB0"/>
    <w:rsid w:val="005D0076"/>
    <w:rsid w:val="005F0D76"/>
    <w:rsid w:val="00603BD1"/>
    <w:rsid w:val="00604AC6"/>
    <w:rsid w:val="0061269D"/>
    <w:rsid w:val="00615536"/>
    <w:rsid w:val="00617B26"/>
    <w:rsid w:val="006270A9"/>
    <w:rsid w:val="006367EE"/>
    <w:rsid w:val="00640BD6"/>
    <w:rsid w:val="00647B68"/>
    <w:rsid w:val="00675956"/>
    <w:rsid w:val="00681034"/>
    <w:rsid w:val="006932EA"/>
    <w:rsid w:val="006A4C7D"/>
    <w:rsid w:val="006C1C76"/>
    <w:rsid w:val="006C260E"/>
    <w:rsid w:val="0072342D"/>
    <w:rsid w:val="0074265B"/>
    <w:rsid w:val="007630D9"/>
    <w:rsid w:val="007642B6"/>
    <w:rsid w:val="0076432A"/>
    <w:rsid w:val="00771A82"/>
    <w:rsid w:val="007820C9"/>
    <w:rsid w:val="00783698"/>
    <w:rsid w:val="007850CF"/>
    <w:rsid w:val="0078561B"/>
    <w:rsid w:val="007B0716"/>
    <w:rsid w:val="007D1B11"/>
    <w:rsid w:val="007D59D1"/>
    <w:rsid w:val="007D694E"/>
    <w:rsid w:val="00816216"/>
    <w:rsid w:val="00817F9B"/>
    <w:rsid w:val="00843F91"/>
    <w:rsid w:val="00871C30"/>
    <w:rsid w:val="0087700D"/>
    <w:rsid w:val="0087734B"/>
    <w:rsid w:val="00877BED"/>
    <w:rsid w:val="00880F37"/>
    <w:rsid w:val="008A4E38"/>
    <w:rsid w:val="008A7B45"/>
    <w:rsid w:val="008C11CE"/>
    <w:rsid w:val="008D10F4"/>
    <w:rsid w:val="00915FF6"/>
    <w:rsid w:val="00916C5B"/>
    <w:rsid w:val="00933F4C"/>
    <w:rsid w:val="009378DD"/>
    <w:rsid w:val="009441C3"/>
    <w:rsid w:val="00995C1E"/>
    <w:rsid w:val="009A77F3"/>
    <w:rsid w:val="009D5933"/>
    <w:rsid w:val="009E7441"/>
    <w:rsid w:val="00A20CDF"/>
    <w:rsid w:val="00A30C68"/>
    <w:rsid w:val="00A37297"/>
    <w:rsid w:val="00A50D28"/>
    <w:rsid w:val="00A62A79"/>
    <w:rsid w:val="00AA2B00"/>
    <w:rsid w:val="00AA4022"/>
    <w:rsid w:val="00AC0BFA"/>
    <w:rsid w:val="00AC60B4"/>
    <w:rsid w:val="00AE4BF8"/>
    <w:rsid w:val="00AF21A0"/>
    <w:rsid w:val="00B6070D"/>
    <w:rsid w:val="00BD768D"/>
    <w:rsid w:val="00C038A1"/>
    <w:rsid w:val="00C35013"/>
    <w:rsid w:val="00C4168F"/>
    <w:rsid w:val="00C4641A"/>
    <w:rsid w:val="00C464FF"/>
    <w:rsid w:val="00C61F8E"/>
    <w:rsid w:val="00C63E9F"/>
    <w:rsid w:val="00C800A0"/>
    <w:rsid w:val="00C97002"/>
    <w:rsid w:val="00CC73F5"/>
    <w:rsid w:val="00CE2959"/>
    <w:rsid w:val="00CF6163"/>
    <w:rsid w:val="00D35FEF"/>
    <w:rsid w:val="00D462D5"/>
    <w:rsid w:val="00D54ADE"/>
    <w:rsid w:val="00D61E0F"/>
    <w:rsid w:val="00D66F99"/>
    <w:rsid w:val="00D70158"/>
    <w:rsid w:val="00D926B2"/>
    <w:rsid w:val="00DA187F"/>
    <w:rsid w:val="00DB1398"/>
    <w:rsid w:val="00DD19FC"/>
    <w:rsid w:val="00E043C8"/>
    <w:rsid w:val="00E13459"/>
    <w:rsid w:val="00E24788"/>
    <w:rsid w:val="00E33D4A"/>
    <w:rsid w:val="00E365A9"/>
    <w:rsid w:val="00E44F4E"/>
    <w:rsid w:val="00E47B49"/>
    <w:rsid w:val="00E72F55"/>
    <w:rsid w:val="00E753CC"/>
    <w:rsid w:val="00E83E4B"/>
    <w:rsid w:val="00EA48DD"/>
    <w:rsid w:val="00EB4DB3"/>
    <w:rsid w:val="00EB5751"/>
    <w:rsid w:val="00ED1FAD"/>
    <w:rsid w:val="00EE1795"/>
    <w:rsid w:val="00EE5A7F"/>
    <w:rsid w:val="00F25D79"/>
    <w:rsid w:val="00F4263A"/>
    <w:rsid w:val="00F542A2"/>
    <w:rsid w:val="00F55F74"/>
    <w:rsid w:val="00F62A83"/>
    <w:rsid w:val="00F73501"/>
    <w:rsid w:val="00F76BC2"/>
    <w:rsid w:val="00F968E2"/>
    <w:rsid w:val="00FA098B"/>
    <w:rsid w:val="00FA0E01"/>
    <w:rsid w:val="00FA2C84"/>
    <w:rsid w:val="00FB34C7"/>
    <w:rsid w:val="00FD0B90"/>
    <w:rsid w:val="00FD3FAD"/>
    <w:rsid w:val="00FF0EB4"/>
    <w:rsid w:val="6092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2434"/>
  <w15:docId w15:val="{53C84CC6-408D-4A5E-A8F2-DAA1C8FE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40"/>
    </w:pPr>
    <w:rPr>
      <w:color w:val="404040" w:themeColor="text1" w:themeTint="BF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9A5B7" w:themeColor="accent1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2"/>
    </w:rPr>
  </w:style>
  <w:style w:type="paragraph" w:styleId="a0">
    <w:name w:val="List Number"/>
    <w:basedOn w:val="a1"/>
    <w:uiPriority w:val="11"/>
    <w:qFormat/>
    <w:pPr>
      <w:numPr>
        <w:numId w:val="1"/>
      </w:numPr>
      <w:spacing w:line="288" w:lineRule="auto"/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paragraph" w:styleId="a">
    <w:name w:val="List Bullet"/>
    <w:basedOn w:val="a1"/>
    <w:uiPriority w:val="10"/>
    <w:unhideWhenUsed/>
    <w:qFormat/>
    <w:pPr>
      <w:numPr>
        <w:numId w:val="2"/>
      </w:numPr>
      <w:spacing w:line="288" w:lineRule="auto"/>
      <w:contextualSpacing/>
    </w:pPr>
  </w:style>
  <w:style w:type="paragraph" w:styleId="a8">
    <w:name w:val="Document Map"/>
    <w:basedOn w:val="a1"/>
    <w:link w:val="a9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a">
    <w:name w:val="annotation text"/>
    <w:basedOn w:val="a1"/>
    <w:link w:val="ab"/>
    <w:uiPriority w:val="99"/>
    <w:semiHidden/>
    <w:unhideWhenUsed/>
    <w:qFormat/>
    <w:rPr>
      <w:szCs w:val="20"/>
    </w:rPr>
  </w:style>
  <w:style w:type="paragraph" w:styleId="31">
    <w:name w:val="Body Text 3"/>
    <w:basedOn w:val="a1"/>
    <w:link w:val="32"/>
    <w:uiPriority w:val="99"/>
    <w:semiHidden/>
    <w:unhideWhenUsed/>
    <w:qFormat/>
    <w:pPr>
      <w:spacing w:after="120"/>
    </w:pPr>
    <w:rPr>
      <w:szCs w:val="16"/>
    </w:rPr>
  </w:style>
  <w:style w:type="paragraph" w:styleId="ac">
    <w:name w:val="Block Text"/>
    <w:basedOn w:val="a1"/>
    <w:uiPriority w:val="99"/>
    <w:semiHidden/>
    <w:unhideWhenUsed/>
    <w:qFormat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d">
    <w:name w:val="Plain Text"/>
    <w:basedOn w:val="a1"/>
    <w:link w:val="ae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af">
    <w:name w:val="endnote text"/>
    <w:basedOn w:val="a1"/>
    <w:link w:val="af0"/>
    <w:uiPriority w:val="99"/>
    <w:semiHidden/>
    <w:unhideWhenUsed/>
    <w:pPr>
      <w:spacing w:after="0"/>
    </w:pPr>
    <w:rPr>
      <w:szCs w:val="2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paragraph" w:styleId="af3">
    <w:name w:val="footer"/>
    <w:basedOn w:val="a1"/>
    <w:link w:val="af4"/>
    <w:uiPriority w:val="99"/>
    <w:unhideWhenUsed/>
    <w:qFormat/>
    <w:pPr>
      <w:spacing w:after="0"/>
      <w:jc w:val="right"/>
    </w:pPr>
    <w:rPr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5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6">
    <w:name w:val="header"/>
    <w:basedOn w:val="a1"/>
    <w:link w:val="af7"/>
    <w:uiPriority w:val="99"/>
    <w:unhideWhenUsed/>
    <w:qFormat/>
    <w:pPr>
      <w:spacing w:after="0"/>
    </w:pPr>
  </w:style>
  <w:style w:type="paragraph" w:styleId="af8">
    <w:name w:val="footnote text"/>
    <w:basedOn w:val="a1"/>
    <w:link w:val="af9"/>
    <w:uiPriority w:val="99"/>
    <w:semiHidden/>
    <w:unhideWhenUsed/>
    <w:qFormat/>
    <w:pPr>
      <w:spacing w:after="0"/>
    </w:pPr>
    <w:rPr>
      <w:szCs w:val="20"/>
    </w:rPr>
  </w:style>
  <w:style w:type="paragraph" w:styleId="33">
    <w:name w:val="Body Text Indent 3"/>
    <w:basedOn w:val="a1"/>
    <w:link w:val="34"/>
    <w:uiPriority w:val="99"/>
    <w:semiHidden/>
    <w:unhideWhenUsed/>
    <w:pPr>
      <w:spacing w:after="120"/>
      <w:ind w:left="360"/>
    </w:pPr>
    <w:rPr>
      <w:szCs w:val="16"/>
    </w:rPr>
  </w:style>
  <w:style w:type="paragraph" w:styleId="HTML">
    <w:name w:val="HTML Preformatted"/>
    <w:basedOn w:val="a1"/>
    <w:link w:val="HTML0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a">
    <w:name w:val="Title"/>
    <w:basedOn w:val="a1"/>
    <w:link w:val="afb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c">
    <w:name w:val="annotation subject"/>
    <w:basedOn w:val="aa"/>
    <w:next w:val="aa"/>
    <w:link w:val="afd"/>
    <w:uiPriority w:val="99"/>
    <w:semiHidden/>
    <w:unhideWhenUsed/>
    <w:qFormat/>
    <w:rPr>
      <w:b/>
      <w:bCs/>
    </w:rPr>
  </w:style>
  <w:style w:type="character" w:styleId="afe">
    <w:name w:val="FollowedHyperlink"/>
    <w:basedOn w:val="a2"/>
    <w:uiPriority w:val="99"/>
    <w:semiHidden/>
    <w:unhideWhenUsed/>
    <w:qFormat/>
    <w:rPr>
      <w:color w:val="7B4968" w:themeColor="accent5" w:themeShade="BF"/>
      <w:u w:val="single"/>
    </w:rPr>
  </w:style>
  <w:style w:type="character" w:styleId="HTML1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aff">
    <w:name w:val="Hyperlink"/>
    <w:basedOn w:val="a2"/>
    <w:uiPriority w:val="99"/>
    <w:semiHidden/>
    <w:unhideWhenUsed/>
    <w:qFormat/>
    <w:rPr>
      <w:color w:val="2A7B88" w:themeColor="accent1" w:themeShade="BF"/>
      <w:u w:val="single"/>
    </w:rPr>
  </w:style>
  <w:style w:type="character" w:styleId="HTML2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0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3">
    <w:name w:val="HTML Keyboard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customStyle="1" w:styleId="afb">
    <w:name w:val="标题 字符"/>
    <w:basedOn w:val="a2"/>
    <w:link w:val="afa"/>
    <w:uiPriority w:val="1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ff1">
    <w:name w:val="Placeholder Text"/>
    <w:basedOn w:val="a2"/>
    <w:uiPriority w:val="99"/>
    <w:semiHidden/>
    <w:qFormat/>
    <w:rPr>
      <w:color w:val="393939" w:themeColor="text2" w:themeShade="BF"/>
    </w:rPr>
  </w:style>
  <w:style w:type="character" w:customStyle="1" w:styleId="af7">
    <w:name w:val="页眉 字符"/>
    <w:basedOn w:val="a2"/>
    <w:link w:val="af6"/>
    <w:uiPriority w:val="99"/>
  </w:style>
  <w:style w:type="character" w:customStyle="1" w:styleId="af4">
    <w:name w:val="页脚 字符"/>
    <w:basedOn w:val="a2"/>
    <w:link w:val="af3"/>
    <w:uiPriority w:val="99"/>
    <w:qFormat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11">
    <w:name w:val="明显强调1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12">
    <w:name w:val="明显参考1"/>
    <w:basedOn w:val="a2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aff2">
    <w:name w:val="Intense Quote"/>
    <w:basedOn w:val="a1"/>
    <w:next w:val="a1"/>
    <w:link w:val="aff3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39A5B7" w:themeColor="accent1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aff3">
    <w:name w:val="明显引用 字符"/>
    <w:basedOn w:val="a2"/>
    <w:link w:val="aff2"/>
    <w:uiPriority w:val="30"/>
    <w:semiHidden/>
    <w:qFormat/>
    <w:rPr>
      <w:i/>
      <w:iCs/>
      <w:color w:val="2A7B88" w:themeColor="accent1" w:themeShade="BF"/>
    </w:rPr>
  </w:style>
  <w:style w:type="character" w:customStyle="1" w:styleId="32">
    <w:name w:val="正文文本 3 字符"/>
    <w:basedOn w:val="a2"/>
    <w:link w:val="31"/>
    <w:uiPriority w:val="99"/>
    <w:semiHidden/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qFormat/>
    <w:rPr>
      <w:szCs w:val="16"/>
    </w:rPr>
  </w:style>
  <w:style w:type="character" w:customStyle="1" w:styleId="a9">
    <w:name w:val="文档结构图 字符"/>
    <w:basedOn w:val="a2"/>
    <w:link w:val="a8"/>
    <w:uiPriority w:val="99"/>
    <w:semiHidden/>
    <w:qFormat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f2">
    <w:name w:val="批注框文本 字符"/>
    <w:basedOn w:val="a2"/>
    <w:link w:val="af1"/>
    <w:uiPriority w:val="99"/>
    <w:semiHidden/>
    <w:qFormat/>
    <w:rPr>
      <w:rFonts w:ascii="Segoe UI" w:hAnsi="Segoe UI" w:cs="Segoe UI"/>
      <w:szCs w:val="18"/>
    </w:rPr>
  </w:style>
  <w:style w:type="character" w:customStyle="1" w:styleId="ab">
    <w:name w:val="批注文字 字符"/>
    <w:basedOn w:val="a2"/>
    <w:link w:val="aa"/>
    <w:uiPriority w:val="99"/>
    <w:semiHidden/>
    <w:qFormat/>
    <w:rPr>
      <w:szCs w:val="20"/>
    </w:rPr>
  </w:style>
  <w:style w:type="character" w:customStyle="1" w:styleId="afd">
    <w:name w:val="批注主题 字符"/>
    <w:basedOn w:val="ab"/>
    <w:link w:val="afc"/>
    <w:uiPriority w:val="99"/>
    <w:semiHidden/>
    <w:qFormat/>
    <w:rPr>
      <w:b/>
      <w:bCs/>
      <w:szCs w:val="20"/>
    </w:rPr>
  </w:style>
  <w:style w:type="character" w:customStyle="1" w:styleId="af0">
    <w:name w:val="尾注文本 字符"/>
    <w:basedOn w:val="a2"/>
    <w:link w:val="af"/>
    <w:uiPriority w:val="99"/>
    <w:semiHidden/>
    <w:qFormat/>
    <w:rPr>
      <w:szCs w:val="20"/>
    </w:rPr>
  </w:style>
  <w:style w:type="character" w:customStyle="1" w:styleId="af9">
    <w:name w:val="脚注文本 字符"/>
    <w:basedOn w:val="a2"/>
    <w:link w:val="af8"/>
    <w:uiPriority w:val="99"/>
    <w:semiHidden/>
    <w:qFormat/>
    <w:rPr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Consolas" w:hAnsi="Consolas"/>
      <w:szCs w:val="20"/>
    </w:rPr>
  </w:style>
  <w:style w:type="character" w:customStyle="1" w:styleId="a6">
    <w:name w:val="宏文本 字符"/>
    <w:basedOn w:val="a2"/>
    <w:link w:val="a5"/>
    <w:uiPriority w:val="99"/>
    <w:semiHidden/>
    <w:qFormat/>
    <w:rPr>
      <w:rFonts w:ascii="Consolas" w:hAnsi="Consolas"/>
      <w:szCs w:val="20"/>
    </w:rPr>
  </w:style>
  <w:style w:type="character" w:customStyle="1" w:styleId="ae">
    <w:name w:val="纯文本 字符"/>
    <w:basedOn w:val="a2"/>
    <w:link w:val="ad"/>
    <w:uiPriority w:val="99"/>
    <w:semiHidden/>
    <w:qFormat/>
    <w:rPr>
      <w:rFonts w:ascii="Consolas" w:hAnsi="Consolas"/>
      <w:szCs w:val="21"/>
    </w:rPr>
  </w:style>
  <w:style w:type="character" w:customStyle="1" w:styleId="30">
    <w:name w:val="标题 3 字符"/>
    <w:basedOn w:val="a2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ren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7568056A5F46CA9404D3EE4A0549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883C3B-E527-4E3B-B3C0-0AFE490D59FF}"/>
      </w:docPartPr>
      <w:docPartBody>
        <w:p w:rsidR="00207CAF" w:rsidRDefault="009C712D">
          <w:pPr>
            <w:pStyle w:val="0F7568056A5F46CA9404D3EE4A054950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AF013742B0284E76927EBA574FE702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8C3583-71A1-4B74-801D-4B9598CD653C}"/>
      </w:docPartPr>
      <w:docPartBody>
        <w:p w:rsidR="00207CAF" w:rsidRDefault="009C712D">
          <w:pPr>
            <w:pStyle w:val="AF013742B0284E76927EBA574FE7029B"/>
          </w:pPr>
          <w:r>
            <w:rPr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宋体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5CD"/>
    <w:rsid w:val="00073C9F"/>
    <w:rsid w:val="00087872"/>
    <w:rsid w:val="00145525"/>
    <w:rsid w:val="00153D19"/>
    <w:rsid w:val="001D7DC0"/>
    <w:rsid w:val="00207CAF"/>
    <w:rsid w:val="002345EF"/>
    <w:rsid w:val="0025353D"/>
    <w:rsid w:val="0026230B"/>
    <w:rsid w:val="00271303"/>
    <w:rsid w:val="00275416"/>
    <w:rsid w:val="002A32F0"/>
    <w:rsid w:val="002B0864"/>
    <w:rsid w:val="002C0F33"/>
    <w:rsid w:val="003251B3"/>
    <w:rsid w:val="00333E6C"/>
    <w:rsid w:val="003C07B9"/>
    <w:rsid w:val="004001B2"/>
    <w:rsid w:val="004B4A72"/>
    <w:rsid w:val="00500BA1"/>
    <w:rsid w:val="0052223E"/>
    <w:rsid w:val="00596A28"/>
    <w:rsid w:val="005F3EEE"/>
    <w:rsid w:val="00635A88"/>
    <w:rsid w:val="00674E14"/>
    <w:rsid w:val="0068278A"/>
    <w:rsid w:val="006D085A"/>
    <w:rsid w:val="006D127F"/>
    <w:rsid w:val="00705481"/>
    <w:rsid w:val="00730120"/>
    <w:rsid w:val="00766A22"/>
    <w:rsid w:val="00784E29"/>
    <w:rsid w:val="00792903"/>
    <w:rsid w:val="008A20B0"/>
    <w:rsid w:val="00997138"/>
    <w:rsid w:val="009C712D"/>
    <w:rsid w:val="00A224BD"/>
    <w:rsid w:val="00A556FA"/>
    <w:rsid w:val="00A87E98"/>
    <w:rsid w:val="00AA4FA9"/>
    <w:rsid w:val="00AC4B5D"/>
    <w:rsid w:val="00B27292"/>
    <w:rsid w:val="00B602EF"/>
    <w:rsid w:val="00B71998"/>
    <w:rsid w:val="00C16081"/>
    <w:rsid w:val="00C25546"/>
    <w:rsid w:val="00C555CD"/>
    <w:rsid w:val="00CC4334"/>
    <w:rsid w:val="00CF49BE"/>
    <w:rsid w:val="00DB44D7"/>
    <w:rsid w:val="00DB661C"/>
    <w:rsid w:val="00E51E51"/>
    <w:rsid w:val="00E5371D"/>
    <w:rsid w:val="00EC3C87"/>
    <w:rsid w:val="00F56F71"/>
    <w:rsid w:val="00F843A7"/>
    <w:rsid w:val="00FC0938"/>
    <w:rsid w:val="00FC270B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7568056A5F46CA9404D3EE4A054950">
    <w:name w:val="0F7568056A5F46CA9404D3EE4A054950"/>
    <w:pPr>
      <w:widowControl w:val="0"/>
      <w:jc w:val="both"/>
    </w:pPr>
    <w:rPr>
      <w:kern w:val="2"/>
      <w:sz w:val="21"/>
      <w:szCs w:val="22"/>
    </w:rPr>
  </w:style>
  <w:style w:type="paragraph" w:customStyle="1" w:styleId="AF013742B0284E76927EBA574FE7029B">
    <w:name w:val="AF013742B0284E76927EBA574FE7029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1701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youren</dc:creator>
  <cp:lastModifiedBy>汉雄 罗</cp:lastModifiedBy>
  <cp:revision>101</cp:revision>
  <cp:lastPrinted>2021-03-01T12:41:00Z</cp:lastPrinted>
  <dcterms:created xsi:type="dcterms:W3CDTF">2021-02-26T09:04:00Z</dcterms:created>
  <dcterms:modified xsi:type="dcterms:W3CDTF">2021-10-10T13:41:00Z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